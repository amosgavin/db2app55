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951" w:rsidRDefault="004B0951" w:rsidP="00935027">
      <w:pPr>
        <w:pStyle w:val="Title"/>
      </w:pPr>
      <w:r>
        <w:t>AppFrame</w:t>
      </w:r>
      <w:r>
        <w:rPr>
          <w:rFonts w:hint="eastAsia"/>
        </w:rPr>
        <w:t>学习总结</w:t>
      </w:r>
    </w:p>
    <w:p w:rsidR="004B0951" w:rsidRDefault="004B0951" w:rsidP="00F1683B">
      <w:pPr>
        <w:pStyle w:val="ListParagraph"/>
        <w:numPr>
          <w:ilvl w:val="0"/>
          <w:numId w:val="2"/>
        </w:numPr>
        <w:ind w:firstLineChars="0"/>
      </w:pPr>
      <w:r>
        <w:t>MVC</w:t>
      </w:r>
      <w:r>
        <w:rPr>
          <w:rFonts w:hint="eastAsia"/>
        </w:rPr>
        <w:t>模式</w:t>
      </w:r>
    </w:p>
    <w:p w:rsidR="004B0951" w:rsidRDefault="004B0951" w:rsidP="00790936">
      <w:pPr>
        <w:pStyle w:val="ListParagraph"/>
        <w:ind w:left="360" w:firstLineChars="0" w:firstLine="0"/>
      </w:pPr>
      <w:r w:rsidRPr="007C3DB1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ttp://www.51kaifa.com/upload/eWebUpload/200707/20070725104955841.jpg" style="width:255pt;height:175.5pt;visibility:visible">
            <v:imagedata r:id="rId7" o:title=""/>
          </v:shape>
        </w:pict>
      </w:r>
    </w:p>
    <w:p w:rsidR="004B0951" w:rsidRDefault="004B0951" w:rsidP="00056E82">
      <w:pPr>
        <w:pStyle w:val="ListParagraph"/>
        <w:numPr>
          <w:ilvl w:val="0"/>
          <w:numId w:val="3"/>
        </w:numPr>
        <w:ind w:firstLineChars="0"/>
      </w:pPr>
      <w:r>
        <w:t xml:space="preserve">View </w:t>
      </w:r>
      <w:r>
        <w:rPr>
          <w:rFonts w:hint="eastAsia"/>
        </w:rPr>
        <w:t>层是提供给用户可操作的界面，这一层主要涉及到的技术是</w:t>
      </w:r>
      <w:r>
        <w:t>jsp</w:t>
      </w:r>
      <w:r>
        <w:rPr>
          <w:rFonts w:hint="eastAsia"/>
        </w:rPr>
        <w:t>，</w:t>
      </w:r>
      <w:r>
        <w:t>javascript</w:t>
      </w:r>
      <w:r>
        <w:rPr>
          <w:rFonts w:hint="eastAsia"/>
        </w:rPr>
        <w:t>。为了方便快速的开发代码，也用第三方框架。比如：</w:t>
      </w:r>
      <w:r>
        <w:t xml:space="preserve">Jquery </w:t>
      </w:r>
      <w:r>
        <w:rPr>
          <w:rFonts w:hint="eastAsia"/>
        </w:rPr>
        <w:t>、</w:t>
      </w:r>
      <w:r>
        <w:t>ExtJS</w:t>
      </w:r>
    </w:p>
    <w:p w:rsidR="004B0951" w:rsidRDefault="004B0951" w:rsidP="00056E82">
      <w:pPr>
        <w:pStyle w:val="ListParagraph"/>
        <w:numPr>
          <w:ilvl w:val="0"/>
          <w:numId w:val="3"/>
        </w:numPr>
        <w:ind w:firstLineChars="0"/>
      </w:pPr>
      <w:r>
        <w:t xml:space="preserve">Controller </w:t>
      </w:r>
      <w:r>
        <w:rPr>
          <w:rFonts w:hint="eastAsia"/>
        </w:rPr>
        <w:t>控制层：根据用户的请求，完成相应的业务逻辑处理，然后更新视图</w:t>
      </w:r>
    </w:p>
    <w:p w:rsidR="004B0951" w:rsidRDefault="004B0951" w:rsidP="00211CE4">
      <w:pPr>
        <w:pStyle w:val="ListParagraph"/>
        <w:ind w:left="720" w:firstLineChars="0" w:firstLine="0"/>
      </w:pPr>
      <w:r>
        <w:rPr>
          <w:rFonts w:hint="eastAsia"/>
        </w:rPr>
        <w:t>，这一层主要的涉及的技术是：</w:t>
      </w:r>
      <w:r>
        <w:t xml:space="preserve">Servlet </w:t>
      </w:r>
      <w:r>
        <w:rPr>
          <w:rFonts w:hint="eastAsia"/>
        </w:rPr>
        <w:t>。现在比较流行的框架有：</w:t>
      </w:r>
      <w:r>
        <w:t>struts2</w:t>
      </w:r>
      <w:r>
        <w:rPr>
          <w:rFonts w:hint="eastAsia"/>
        </w:rPr>
        <w:t>，</w:t>
      </w:r>
      <w:r>
        <w:t>springMVC</w:t>
      </w:r>
    </w:p>
    <w:p w:rsidR="004B0951" w:rsidRDefault="004B0951" w:rsidP="00625233">
      <w:pPr>
        <w:pStyle w:val="ListParagraph"/>
        <w:numPr>
          <w:ilvl w:val="0"/>
          <w:numId w:val="3"/>
        </w:numPr>
        <w:ind w:firstLineChars="0"/>
      </w:pPr>
      <w:r>
        <w:t>Model</w:t>
      </w:r>
      <w:r>
        <w:rPr>
          <w:rFonts w:hint="eastAsia"/>
        </w:rPr>
        <w:t>层：普通的实体</w:t>
      </w:r>
      <w:r>
        <w:t>Bean</w:t>
      </w:r>
      <w:r>
        <w:rPr>
          <w:rFonts w:hint="eastAsia"/>
        </w:rPr>
        <w:t>，为了更方便的操作数据库，现在主流的技术有：</w:t>
      </w:r>
      <w:r>
        <w:t>hibernate,Ibatis</w:t>
      </w:r>
    </w:p>
    <w:p w:rsidR="004B0951" w:rsidRDefault="004B0951" w:rsidP="00625233">
      <w:pPr>
        <w:pStyle w:val="ListParagraph"/>
        <w:ind w:left="720" w:firstLineChars="0" w:firstLine="0"/>
      </w:pPr>
    </w:p>
    <w:p w:rsidR="004B0951" w:rsidRDefault="004B0951" w:rsidP="00625233">
      <w:pPr>
        <w:pStyle w:val="ListParagraph"/>
        <w:ind w:left="720" w:firstLineChars="0" w:firstLine="0"/>
      </w:pPr>
      <w:r>
        <w:rPr>
          <w:rFonts w:hint="eastAsia"/>
        </w:rPr>
        <w:t>现在开发</w:t>
      </w:r>
      <w:r>
        <w:t>j2ee</w:t>
      </w:r>
      <w:r>
        <w:rPr>
          <w:rFonts w:hint="eastAsia"/>
        </w:rPr>
        <w:t>项目比较常见的组合就是：</w:t>
      </w:r>
    </w:p>
    <w:p w:rsidR="004B0951" w:rsidRDefault="004B0951" w:rsidP="00625233">
      <w:pPr>
        <w:pStyle w:val="ListParagraph"/>
        <w:ind w:left="720" w:firstLineChars="0" w:firstLine="0"/>
      </w:pPr>
      <w:r>
        <w:t xml:space="preserve">   Struts2+spring+hibernate</w:t>
      </w:r>
    </w:p>
    <w:p w:rsidR="004B0951" w:rsidRDefault="004B0951" w:rsidP="00625233">
      <w:pPr>
        <w:pStyle w:val="ListParagraph"/>
        <w:ind w:left="720" w:firstLineChars="0" w:firstLine="0"/>
      </w:pPr>
      <w:r>
        <w:t xml:space="preserve">   Struts2+spring+Ibatis</w:t>
      </w:r>
    </w:p>
    <w:p w:rsidR="004B0951" w:rsidRDefault="004B0951" w:rsidP="00625233">
      <w:pPr>
        <w:pStyle w:val="ListParagraph"/>
        <w:ind w:left="720" w:firstLineChars="0" w:firstLine="0"/>
      </w:pPr>
    </w:p>
    <w:p w:rsidR="004B0951" w:rsidRDefault="004B0951" w:rsidP="00625233">
      <w:pPr>
        <w:pStyle w:val="ListParagraph"/>
        <w:ind w:left="720" w:firstLineChars="0" w:firstLine="0"/>
      </w:pPr>
      <w:r>
        <w:rPr>
          <w:rFonts w:hint="eastAsia"/>
        </w:rPr>
        <w:t>为了程序的更好的可扩展性，提出了三层模式：</w:t>
      </w:r>
    </w:p>
    <w:p w:rsidR="004B0951" w:rsidRDefault="004B0951" w:rsidP="00625233">
      <w:pPr>
        <w:pStyle w:val="ListParagraph"/>
        <w:ind w:left="720" w:firstLineChars="0" w:firstLine="0"/>
      </w:pPr>
      <w:r>
        <w:t xml:space="preserve"> Action</w:t>
      </w:r>
      <w:r>
        <w:rPr>
          <w:rFonts w:hint="eastAsia"/>
        </w:rPr>
        <w:t>层：负责接受用户的请求，调用</w:t>
      </w:r>
      <w:r>
        <w:t>service</w:t>
      </w:r>
      <w:r>
        <w:rPr>
          <w:rFonts w:hint="eastAsia"/>
        </w:rPr>
        <w:t>层代码</w:t>
      </w:r>
    </w:p>
    <w:p w:rsidR="004B0951" w:rsidRDefault="004B0951" w:rsidP="00625233">
      <w:pPr>
        <w:pStyle w:val="ListParagraph"/>
        <w:ind w:left="720" w:firstLineChars="0" w:firstLine="0"/>
      </w:pPr>
      <w:r>
        <w:t xml:space="preserve"> Service</w:t>
      </w:r>
      <w:r>
        <w:rPr>
          <w:rFonts w:hint="eastAsia"/>
        </w:rPr>
        <w:t>层：负责业务逻辑的处理，调用</w:t>
      </w:r>
      <w:r>
        <w:t>DAO</w:t>
      </w:r>
      <w:r>
        <w:rPr>
          <w:rFonts w:hint="eastAsia"/>
        </w:rPr>
        <w:t>层的代码</w:t>
      </w:r>
    </w:p>
    <w:p w:rsidR="004B0951" w:rsidRDefault="004B0951" w:rsidP="00625233">
      <w:pPr>
        <w:pStyle w:val="ListParagraph"/>
        <w:ind w:left="720" w:firstLineChars="0" w:firstLine="0"/>
      </w:pPr>
      <w:r>
        <w:t xml:space="preserve"> DAO</w:t>
      </w:r>
      <w:r>
        <w:rPr>
          <w:rFonts w:hint="eastAsia"/>
        </w:rPr>
        <w:t>层：负责对数据库的操作。操作相应的数据库</w:t>
      </w:r>
    </w:p>
    <w:p w:rsidR="004B0951" w:rsidRPr="00F670DF" w:rsidRDefault="004B0951" w:rsidP="00625233">
      <w:pPr>
        <w:pStyle w:val="ListParagraph"/>
        <w:ind w:left="720" w:firstLineChars="0" w:firstLine="0"/>
      </w:pPr>
      <w:r>
        <w:t xml:space="preserve"> </w:t>
      </w:r>
    </w:p>
    <w:p w:rsidR="004B0951" w:rsidRPr="00AB7B82" w:rsidRDefault="004B0951" w:rsidP="00625233">
      <w:pPr>
        <w:pStyle w:val="ListParagraph"/>
        <w:ind w:left="720" w:firstLineChars="0" w:firstLine="0"/>
      </w:pPr>
    </w:p>
    <w:p w:rsidR="004B0951" w:rsidRDefault="004B0951" w:rsidP="00625233">
      <w:pPr>
        <w:pStyle w:val="ListParagraph"/>
        <w:ind w:left="720" w:firstLineChars="0" w:firstLine="0"/>
      </w:pPr>
    </w:p>
    <w:p w:rsidR="004B0951" w:rsidRDefault="004B0951" w:rsidP="00B8396A">
      <w:pPr>
        <w:pStyle w:val="ListParagraph"/>
        <w:numPr>
          <w:ilvl w:val="0"/>
          <w:numId w:val="2"/>
        </w:numPr>
        <w:ind w:firstLineChars="0"/>
      </w:pPr>
      <w:r>
        <w:t xml:space="preserve">AppFrame </w:t>
      </w:r>
      <w:r>
        <w:rPr>
          <w:rFonts w:hint="eastAsia"/>
        </w:rPr>
        <w:t>框架</w:t>
      </w:r>
    </w:p>
    <w:p w:rsidR="004B0951" w:rsidRDefault="004B0951" w:rsidP="00B8396A">
      <w:pPr>
        <w:pStyle w:val="ListParagraph"/>
        <w:ind w:left="420" w:firstLineChars="0" w:firstLine="0"/>
      </w:pPr>
    </w:p>
    <w:p w:rsidR="004B0951" w:rsidRDefault="004B0951" w:rsidP="00F0308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专业术语</w:t>
      </w:r>
    </w:p>
    <w:p w:rsidR="004B0951" w:rsidRDefault="004B0951" w:rsidP="00F03087">
      <w:pPr>
        <w:pStyle w:val="ListParagraph"/>
        <w:ind w:left="780" w:firstLineChars="0" w:firstLine="0"/>
      </w:pPr>
      <w:r>
        <w:t>BO</w:t>
      </w:r>
      <w:r>
        <w:rPr>
          <w:rFonts w:hint="eastAsia"/>
        </w:rPr>
        <w:t>文件：数据库表到实体</w:t>
      </w:r>
      <w:r>
        <w:t>Bean</w:t>
      </w:r>
      <w:r>
        <w:rPr>
          <w:rFonts w:hint="eastAsia"/>
        </w:rPr>
        <w:t>的一个映射文件</w:t>
      </w:r>
    </w:p>
    <w:p w:rsidR="004B0951" w:rsidRDefault="004B0951" w:rsidP="00F03087">
      <w:pPr>
        <w:pStyle w:val="ListParagraph"/>
        <w:ind w:left="780" w:firstLineChars="0" w:firstLine="0"/>
      </w:pPr>
      <w:r>
        <w:t>Set</w:t>
      </w:r>
      <w:r>
        <w:rPr>
          <w:rFonts w:hint="eastAsia"/>
        </w:rPr>
        <w:t>文件：页面展现数据文件</w:t>
      </w:r>
    </w:p>
    <w:p w:rsidR="004B0951" w:rsidRDefault="004B0951" w:rsidP="00F03087">
      <w:pPr>
        <w:pStyle w:val="ListParagraph"/>
        <w:ind w:left="780" w:firstLineChars="0" w:firstLine="0"/>
      </w:pPr>
      <w:r>
        <w:t>DS</w:t>
      </w:r>
      <w:r>
        <w:rPr>
          <w:rFonts w:hint="eastAsia"/>
        </w:rPr>
        <w:t>文件：专门针对下拉数据源的配置文件</w:t>
      </w:r>
    </w:p>
    <w:p w:rsidR="004B0951" w:rsidRDefault="004B0951" w:rsidP="00F03087">
      <w:pPr>
        <w:pStyle w:val="ListParagraph"/>
        <w:ind w:left="780" w:firstLineChars="0" w:firstLine="0"/>
      </w:pPr>
    </w:p>
    <w:p w:rsidR="004B0951" w:rsidRDefault="004B0951" w:rsidP="00F03087">
      <w:pPr>
        <w:pStyle w:val="ListParagraph"/>
        <w:ind w:left="780" w:firstLineChars="0" w:firstLine="0"/>
      </w:pPr>
    </w:p>
    <w:p w:rsidR="004B0951" w:rsidRDefault="004B0951" w:rsidP="00F03087">
      <w:pPr>
        <w:pStyle w:val="ListParagraph"/>
        <w:ind w:left="780" w:firstLineChars="0" w:firstLine="0"/>
      </w:pPr>
    </w:p>
    <w:p w:rsidR="004B0951" w:rsidRDefault="004B0951" w:rsidP="00F03087">
      <w:pPr>
        <w:pStyle w:val="ListParagraph"/>
        <w:ind w:left="780" w:firstLineChars="0" w:firstLine="0"/>
      </w:pP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742"/>
      </w:tblGrid>
      <w:tr w:rsidR="004B0951" w:rsidRPr="007C3DB1" w:rsidTr="007C3DB1">
        <w:tc>
          <w:tcPr>
            <w:tcW w:w="8522" w:type="dxa"/>
          </w:tcPr>
          <w:p w:rsidR="004B0951" w:rsidRPr="007C3DB1" w:rsidRDefault="004B0951" w:rsidP="007C3DB1">
            <w:pPr>
              <w:pStyle w:val="ListParagraph"/>
              <w:ind w:firstLineChars="0" w:firstLine="0"/>
            </w:pPr>
            <w:r w:rsidRPr="007C3DB1">
              <w:t>BO</w:t>
            </w:r>
            <w:r w:rsidRPr="007C3DB1">
              <w:rPr>
                <w:rFonts w:hint="eastAsia"/>
              </w:rPr>
              <w:t>文件：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>&lt;?xml version="1.0" encoding="UTF-8"?&gt;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>&lt;sysbolist&gt;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&lt;sysbo datasource="base" name="BOStudent" mainattr="ID"&gt;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</w:t>
            </w:r>
            <w:r w:rsidRPr="007C3DB1"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  <w:t xml:space="preserve"> //</w:t>
            </w:r>
            <w:r w:rsidRPr="007C3DB1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描写了该</w:t>
            </w:r>
            <w:r w:rsidRPr="007C3DB1"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  <w:t>BO</w:t>
            </w:r>
            <w:r w:rsidRPr="007C3DB1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文件是映射的哪一张表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&lt;mapingenty type="table"&gt;STUDENT&lt;/mapingenty&gt;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&lt;datafilter /&gt;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>&lt;attrlist&gt;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  <w:t>//</w:t>
            </w:r>
            <w:r w:rsidRPr="007C3DB1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描写了实体</w:t>
            </w:r>
            <w:r w:rsidRPr="007C3DB1">
              <w:rPr>
                <w:rFonts w:ascii="宋体" w:cs="宋体"/>
                <w:b/>
                <w:color w:val="FF0000"/>
                <w:kern w:val="0"/>
                <w:sz w:val="18"/>
                <w:szCs w:val="18"/>
              </w:rPr>
              <w:t xml:space="preserve">Bean </w:t>
            </w:r>
            <w:r w:rsidRPr="007C3DB1">
              <w:rPr>
                <w:rFonts w:ascii="宋体" w:cs="宋体" w:hint="eastAsia"/>
                <w:b/>
                <w:color w:val="FF0000"/>
                <w:kern w:val="0"/>
                <w:sz w:val="18"/>
                <w:szCs w:val="18"/>
              </w:rPr>
              <w:t>到数据库列的映射关系</w:t>
            </w:r>
          </w:p>
          <w:p w:rsidR="004B0951" w:rsidRPr="007C3DB1" w:rsidRDefault="004B0951" w:rsidP="004B0951">
            <w:pPr>
              <w:autoSpaceDE w:val="0"/>
              <w:autoSpaceDN w:val="0"/>
              <w:adjustRightInd w:val="0"/>
              <w:ind w:left="31680" w:hangingChars="400" w:firstLine="3168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&lt;attr floatlength="0" name="ID" maxlength="20" datatype="Long" type="PK" remark="</w:t>
            </w:r>
            <w:r w:rsidRPr="007C3DB1">
              <w:rPr>
                <w:rFonts w:ascii="宋体" w:cs="宋体" w:hint="eastAsia"/>
                <w:kern w:val="0"/>
                <w:sz w:val="18"/>
                <w:szCs w:val="18"/>
              </w:rPr>
              <w:t>主键</w:t>
            </w:r>
            <w:r w:rsidRPr="007C3DB1">
              <w:rPr>
                <w:rFonts w:ascii="宋体" w:cs="宋体"/>
                <w:kern w:val="0"/>
                <w:sz w:val="18"/>
                <w:szCs w:val="18"/>
              </w:rPr>
              <w:t>"&gt;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  &lt;mapingcol datatype="NUMBER"&gt;ID&lt;/mapingcol&gt;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&lt;/attr&gt;</w:t>
            </w:r>
          </w:p>
          <w:p w:rsidR="004B0951" w:rsidRPr="007C3DB1" w:rsidRDefault="004B0951" w:rsidP="004B0951">
            <w:pPr>
              <w:autoSpaceDE w:val="0"/>
              <w:autoSpaceDN w:val="0"/>
              <w:adjustRightInd w:val="0"/>
              <w:ind w:left="31680" w:hangingChars="450" w:firstLine="3168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&lt;attr floatlength="0" name="NAME" maxlength="12" datatype="String" type="COL" remark="</w:t>
            </w:r>
            <w:r w:rsidRPr="007C3DB1">
              <w:rPr>
                <w:rFonts w:ascii="宋体" w:cs="宋体" w:hint="eastAsia"/>
                <w:kern w:val="0"/>
                <w:sz w:val="18"/>
                <w:szCs w:val="18"/>
              </w:rPr>
              <w:t>姓名</w:t>
            </w:r>
            <w:r w:rsidRPr="007C3DB1">
              <w:rPr>
                <w:rFonts w:ascii="宋体" w:cs="宋体"/>
                <w:kern w:val="0"/>
                <w:sz w:val="18"/>
                <w:szCs w:val="18"/>
              </w:rPr>
              <w:t>2"&gt;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  &lt;mapingcol datatype="VARCHAR2"&gt;NAME&lt;/mapingcol&gt;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&lt;/attr&gt;</w:t>
            </w:r>
          </w:p>
          <w:p w:rsidR="004B0951" w:rsidRPr="007C3DB1" w:rsidRDefault="004B0951" w:rsidP="004B0951">
            <w:pPr>
              <w:autoSpaceDE w:val="0"/>
              <w:autoSpaceDN w:val="0"/>
              <w:adjustRightInd w:val="0"/>
              <w:ind w:left="31680" w:hangingChars="450" w:firstLine="3168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&lt;attr floatlength="0" name="AGE" maxlength="20" datatype="Long" type="COL" remark="</w:t>
            </w:r>
            <w:r w:rsidRPr="007C3DB1">
              <w:rPr>
                <w:rFonts w:ascii="宋体" w:cs="宋体" w:hint="eastAsia"/>
                <w:kern w:val="0"/>
                <w:sz w:val="18"/>
                <w:szCs w:val="18"/>
              </w:rPr>
              <w:t>年龄</w:t>
            </w:r>
            <w:r w:rsidRPr="007C3DB1">
              <w:rPr>
                <w:rFonts w:ascii="宋体" w:cs="宋体"/>
                <w:kern w:val="0"/>
                <w:sz w:val="18"/>
                <w:szCs w:val="18"/>
              </w:rPr>
              <w:t>"&gt;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  &lt;mapingcol datatype="NUMBER"&gt;AGE&lt;/mapingcol&gt;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  &lt;/attr&gt;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&lt;/attrlist&gt;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&lt;relationlist /&gt;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  &lt;oplist /&gt;</w:t>
            </w:r>
          </w:p>
          <w:p w:rsidR="004B0951" w:rsidRPr="007C3DB1" w:rsidRDefault="004B0951" w:rsidP="007C3DB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 xml:space="preserve">  &lt;/sysbo&gt;</w:t>
            </w:r>
          </w:p>
          <w:p w:rsidR="004B0951" w:rsidRPr="007C3DB1" w:rsidRDefault="004B0951" w:rsidP="007C3DB1">
            <w:pPr>
              <w:pStyle w:val="ListParagraph"/>
              <w:ind w:firstLineChars="0" w:firstLine="0"/>
            </w:pPr>
            <w:r w:rsidRPr="007C3DB1">
              <w:rPr>
                <w:rFonts w:ascii="宋体" w:cs="宋体"/>
                <w:kern w:val="0"/>
                <w:sz w:val="18"/>
                <w:szCs w:val="18"/>
              </w:rPr>
              <w:t>&lt;/sysbolist&gt;</w:t>
            </w:r>
          </w:p>
        </w:tc>
      </w:tr>
    </w:tbl>
    <w:p w:rsidR="004B0951" w:rsidRDefault="004B0951" w:rsidP="00F03087">
      <w:pPr>
        <w:pStyle w:val="ListParagraph"/>
        <w:ind w:left="780" w:firstLineChars="0" w:firstLine="0"/>
      </w:pPr>
    </w:p>
    <w:p w:rsidR="004B0951" w:rsidRDefault="004B0951" w:rsidP="00F03087">
      <w:pPr>
        <w:pStyle w:val="ListParagraph"/>
        <w:ind w:left="780" w:firstLineChars="0" w:firstLine="0"/>
      </w:pPr>
      <w:r>
        <w:t>2.Appframe</w:t>
      </w:r>
      <w:r>
        <w:rPr>
          <w:rFonts w:hint="eastAsia"/>
        </w:rPr>
        <w:t>开发流程：</w:t>
      </w:r>
    </w:p>
    <w:p w:rsidR="004B0951" w:rsidRPr="00FF2BC9" w:rsidRDefault="004B0951" w:rsidP="00F03087">
      <w:pPr>
        <w:pStyle w:val="ListParagraph"/>
        <w:ind w:left="780" w:firstLineChars="0" w:firstLine="0"/>
      </w:pPr>
      <w:r>
        <w:object w:dxaOrig="6774" w:dyaOrig="11593">
          <v:shape id="_x0000_i1026" type="#_x0000_t75" style="width:339pt;height:579.75pt" o:ole="">
            <v:imagedata r:id="rId8" o:title=""/>
          </v:shape>
          <o:OLEObject Type="Embed" ProgID="Visio.Drawing.11" ShapeID="_x0000_i1026" DrawAspect="Content" ObjectID="_1381214383" r:id="rId9"/>
        </w:object>
      </w:r>
      <w:bookmarkStart w:id="0" w:name="_GoBack"/>
      <w:bookmarkEnd w:id="0"/>
    </w:p>
    <w:sectPr w:rsidR="004B0951" w:rsidRPr="00FF2BC9" w:rsidSect="00945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951" w:rsidRDefault="004B0951" w:rsidP="00AA75F6">
      <w:r>
        <w:separator/>
      </w:r>
    </w:p>
  </w:endnote>
  <w:endnote w:type="continuationSeparator" w:id="0">
    <w:p w:rsidR="004B0951" w:rsidRDefault="004B0951" w:rsidP="00AA7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951" w:rsidRDefault="004B0951" w:rsidP="00AA75F6">
      <w:r>
        <w:separator/>
      </w:r>
    </w:p>
  </w:footnote>
  <w:footnote w:type="continuationSeparator" w:id="0">
    <w:p w:rsidR="004B0951" w:rsidRDefault="004B0951" w:rsidP="00AA7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5F2"/>
    <w:multiLevelType w:val="hybridMultilevel"/>
    <w:tmpl w:val="E2A6807E"/>
    <w:lvl w:ilvl="0" w:tplc="3296F5A8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5D83BE2"/>
    <w:multiLevelType w:val="hybridMultilevel"/>
    <w:tmpl w:val="FDF4FFE6"/>
    <w:lvl w:ilvl="0" w:tplc="E1A05144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17CF0E73"/>
    <w:multiLevelType w:val="hybridMultilevel"/>
    <w:tmpl w:val="FF74C430"/>
    <w:lvl w:ilvl="0" w:tplc="3D2ABCF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45B45E9"/>
    <w:multiLevelType w:val="hybridMultilevel"/>
    <w:tmpl w:val="570242DC"/>
    <w:lvl w:ilvl="0" w:tplc="5B74F714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5566"/>
    <w:rsid w:val="00006594"/>
    <w:rsid w:val="00011876"/>
    <w:rsid w:val="00056E82"/>
    <w:rsid w:val="00066962"/>
    <w:rsid w:val="000D4B45"/>
    <w:rsid w:val="000F71B9"/>
    <w:rsid w:val="00174277"/>
    <w:rsid w:val="001F0A69"/>
    <w:rsid w:val="00211CE4"/>
    <w:rsid w:val="0039103B"/>
    <w:rsid w:val="0043546A"/>
    <w:rsid w:val="004B0951"/>
    <w:rsid w:val="00501EA2"/>
    <w:rsid w:val="00565566"/>
    <w:rsid w:val="00614FE9"/>
    <w:rsid w:val="00625233"/>
    <w:rsid w:val="00707261"/>
    <w:rsid w:val="00790936"/>
    <w:rsid w:val="007C3DB1"/>
    <w:rsid w:val="0082295C"/>
    <w:rsid w:val="008319B3"/>
    <w:rsid w:val="00935027"/>
    <w:rsid w:val="00945237"/>
    <w:rsid w:val="00AA75F6"/>
    <w:rsid w:val="00AB7B82"/>
    <w:rsid w:val="00AD7600"/>
    <w:rsid w:val="00B03A8C"/>
    <w:rsid w:val="00B3328A"/>
    <w:rsid w:val="00B8396A"/>
    <w:rsid w:val="00C326C5"/>
    <w:rsid w:val="00CD3B9F"/>
    <w:rsid w:val="00D009D2"/>
    <w:rsid w:val="00D02776"/>
    <w:rsid w:val="00DE304B"/>
    <w:rsid w:val="00E354B6"/>
    <w:rsid w:val="00E9368A"/>
    <w:rsid w:val="00F03087"/>
    <w:rsid w:val="00F1683B"/>
    <w:rsid w:val="00F670DF"/>
    <w:rsid w:val="00F94696"/>
    <w:rsid w:val="00FC3167"/>
    <w:rsid w:val="00FF2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3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9350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935027"/>
    <w:rPr>
      <w:rFonts w:ascii="Cambria" w:eastAsia="宋体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79093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C326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26C5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01187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A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A75F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A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A75F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</TotalTime>
  <Pages>3</Pages>
  <Words>204</Words>
  <Characters>1169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2011-10-18T01:33:00Z</dcterms:created>
  <dcterms:modified xsi:type="dcterms:W3CDTF">2011-10-27T01:53:00Z</dcterms:modified>
</cp:coreProperties>
</file>